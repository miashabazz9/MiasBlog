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E357AB" w14:paraId="26BB4593" w14:textId="77777777" w:rsidTr="00664A20">
        <w:trPr>
          <w:trHeight w:hRule="exact" w:val="81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A620CB5" w14:textId="77777777" w:rsidR="00692703" w:rsidRPr="00E357AB" w:rsidRDefault="006346DE" w:rsidP="00913946">
            <w:pPr>
              <w:pStyle w:val="Title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Mia</w:t>
            </w:r>
            <w:r w:rsidR="00692703" w:rsidRPr="00E357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E357AB">
              <w:rPr>
                <w:rStyle w:val="IntenseEmphasis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Shabazz-Allah</w:t>
            </w:r>
          </w:p>
          <w:p w14:paraId="4E8E7DC1" w14:textId="77777777" w:rsidR="00692703" w:rsidRPr="00E357AB" w:rsidRDefault="006346DE" w:rsidP="00913946">
            <w:pPr>
              <w:pStyle w:val="ContactInfo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301 Karl Linn Drive Unit 218</w:t>
            </w:r>
            <w:r w:rsidR="00692703"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alias w:val="Divider dot:"/>
                <w:tag w:val="Divider dot:"/>
                <w:id w:val="-1459182552"/>
                <w:placeholder>
                  <w:docPart w:val="7081C82E124348F289C15210C290778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E357AB">
                  <w:rPr>
                    <w:rFonts w:ascii="Times New Roman" w:hAnsi="Times New Roman" w:cs="Times New Roman"/>
                    <w:sz w:val="20"/>
                    <w:szCs w:val="20"/>
                  </w:rPr>
                  <w:t>·</w:t>
                </w:r>
              </w:sdtContent>
            </w:sdt>
            <w:r w:rsidR="00692703"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(804)651-4</w:t>
            </w:r>
            <w:r w:rsidR="00E47178" w:rsidRPr="00E357AB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  <w:p w14:paraId="4B7B3492" w14:textId="77777777" w:rsidR="00664A20" w:rsidRPr="00E357AB" w:rsidRDefault="008B0F18" w:rsidP="00664A20">
            <w:pPr>
              <w:pStyle w:val="ContactInfoEmphasis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="00154583" w:rsidRPr="00E357A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Mia.shabazz9@gmail.com</w:t>
              </w:r>
            </w:hyperlink>
          </w:p>
          <w:p w14:paraId="509CAE9D" w14:textId="77777777" w:rsidR="00154583" w:rsidRPr="00E357AB" w:rsidRDefault="00154583" w:rsidP="00664A20">
            <w:pPr>
              <w:pStyle w:val="ContactInfoEmphasis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E39441" w14:textId="77777777" w:rsidR="00154583" w:rsidRPr="00E357AB" w:rsidRDefault="00154583" w:rsidP="00664A20">
            <w:pPr>
              <w:pStyle w:val="ContactInfoEmphasis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71D8" w:rsidRPr="00E357AB" w14:paraId="48AF36E1" w14:textId="77777777" w:rsidTr="00692703">
        <w:tc>
          <w:tcPr>
            <w:tcW w:w="9360" w:type="dxa"/>
            <w:tcMar>
              <w:top w:w="432" w:type="dxa"/>
            </w:tcMar>
          </w:tcPr>
          <w:p w14:paraId="7968E893" w14:textId="77777777" w:rsidR="001755A8" w:rsidRPr="00E357AB" w:rsidRDefault="00A43DDB" w:rsidP="006346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b/>
              </w:rPr>
              <w:t>OBJECTIVE</w:t>
            </w:r>
            <w:r w:rsidR="00E93368"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346DE" w:rsidRPr="00E357AB">
              <w:rPr>
                <w:rFonts w:ascii="Times New Roman" w:hAnsi="Times New Roman" w:cs="Times New Roman"/>
                <w:sz w:val="20"/>
                <w:szCs w:val="20"/>
              </w:rPr>
              <w:t>Detail oriented effective communicator seeks to obtain a</w:t>
            </w:r>
            <w:r w:rsidR="00120B4E"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 role that will allow me to further develop my technical skills and strengthen my knowledge of business logistics procedures. </w:t>
            </w:r>
          </w:p>
        </w:tc>
      </w:tr>
    </w:tbl>
    <w:p w14:paraId="04D929BD" w14:textId="77777777" w:rsidR="004E01EB" w:rsidRPr="00E357AB" w:rsidRDefault="008B0F18" w:rsidP="004E01EB">
      <w:pPr>
        <w:pStyle w:val="Heading1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alias w:val="Experience:"/>
          <w:tag w:val="Experience:"/>
          <w:id w:val="-1983300934"/>
          <w:placeholder>
            <w:docPart w:val="4D1FAB564511440BB97B8E1C879D4647"/>
          </w:placeholder>
          <w:temporary/>
          <w:showingPlcHdr/>
          <w15:appearance w15:val="hidden"/>
        </w:sdtPr>
        <w:sdtEndPr/>
        <w:sdtContent>
          <w:r w:rsidR="004E01EB" w:rsidRPr="00E357AB">
            <w:rPr>
              <w:rFonts w:ascii="Times New Roman" w:hAnsi="Times New Roman" w:cs="Times New Roman"/>
              <w:sz w:val="20"/>
              <w:szCs w:val="20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E357AB" w14:paraId="27D4AF4C" w14:textId="77777777" w:rsidTr="00E357AB">
        <w:trPr>
          <w:trHeight w:val="3361"/>
        </w:trPr>
        <w:tc>
          <w:tcPr>
            <w:tcW w:w="9290" w:type="dxa"/>
          </w:tcPr>
          <w:p w14:paraId="1A22DC87" w14:textId="7DCAB93D" w:rsidR="001D0BF1" w:rsidRPr="00E357AB" w:rsidRDefault="006346DE" w:rsidP="001D0BF1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May 2020</w:t>
            </w:r>
            <w:r w:rsidR="001D0BF1"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Current</w:t>
            </w:r>
          </w:p>
          <w:p w14:paraId="653141AF" w14:textId="77777777" w:rsidR="00E357AB" w:rsidRPr="000074BF" w:rsidRDefault="00E357AB" w:rsidP="001D0BF1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739D86" w14:textId="6DEDFAD2" w:rsidR="00E357AB" w:rsidRPr="000074BF" w:rsidRDefault="000074BF" w:rsidP="001D0BF1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sz w:val="20"/>
                <w:szCs w:val="20"/>
              </w:rPr>
            </w:pPr>
            <w:r w:rsidRPr="000074BF">
              <w:rPr>
                <w:rStyle w:val="Heading2Char"/>
                <w:rFonts w:ascii="Times New Roman" w:hAnsi="Times New Roman" w:cs="Times New Roman"/>
                <w:b/>
                <w:sz w:val="20"/>
                <w:szCs w:val="20"/>
              </w:rPr>
              <w:t>INBOUND EACH RECEIVE PROCESS ASSISTANT</w:t>
            </w:r>
            <w:r w:rsidR="00E357AB"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E357AB" w:rsidRPr="000074BF">
              <w:rPr>
                <w:rFonts w:ascii="Times New Roman" w:hAnsi="Times New Roman" w:cs="Times New Roman"/>
                <w:sz w:val="20"/>
                <w:szCs w:val="20"/>
              </w:rPr>
              <w:t>RIC 1 AMAZON FULFILMENT CENTER</w:t>
            </w:r>
          </w:p>
          <w:p w14:paraId="26233C5C" w14:textId="77777777" w:rsidR="00E357AB" w:rsidRPr="000074BF" w:rsidRDefault="00E357AB" w:rsidP="00E357A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E8301EF" w14:textId="6FDA5607" w:rsidR="00E357AB" w:rsidRPr="00E357AB" w:rsidRDefault="00E357AB" w:rsidP="00E357A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Follows PPR labor management system including: volume to labor plan to maintain balance and support hours.</w:t>
            </w:r>
          </w:p>
          <w:p w14:paraId="1678F80A" w14:textId="0712C494" w:rsidR="00E357AB" w:rsidRDefault="00E357AB" w:rsidP="000074B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Supervise consistently, mentored associates, and delivered positive and constructive feedback.</w:t>
            </w:r>
          </w:p>
          <w:p w14:paraId="760C085A" w14:textId="6691E8D3" w:rsidR="000074BF" w:rsidRPr="000074BF" w:rsidRDefault="000074BF" w:rsidP="000074B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Assist management in critical roles </w:t>
            </w:r>
          </w:p>
          <w:p w14:paraId="4672E89B" w14:textId="15D6D569" w:rsidR="001D0BF1" w:rsidRPr="000074BF" w:rsidRDefault="006346DE" w:rsidP="001D0BF1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Inbound Stow Process Assistant</w:t>
            </w:r>
            <w:r w:rsidR="00C32E60" w:rsidRPr="00E357A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357AB">
              <w:rPr>
                <w:rStyle w:val="SubtleReference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74BF">
              <w:rPr>
                <w:rStyle w:val="SubtleReference"/>
                <w:rFonts w:ascii="Times New Roman" w:hAnsi="Times New Roman" w:cs="Times New Roman"/>
                <w:b/>
                <w:bCs/>
                <w:sz w:val="20"/>
                <w:szCs w:val="20"/>
              </w:rPr>
              <w:t>RIC 1</w:t>
            </w:r>
            <w:r w:rsidR="000A3D69" w:rsidRPr="000074BF">
              <w:rPr>
                <w:rStyle w:val="SubtleReference"/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AMazon Fulfilment Center</w:t>
            </w:r>
          </w:p>
          <w:p w14:paraId="415259AD" w14:textId="77777777" w:rsidR="00E93368" w:rsidRPr="00E357AB" w:rsidRDefault="00E93368" w:rsidP="00E357A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Follows PPR labor management system including</w:t>
            </w:r>
            <w:r w:rsidR="001B348D" w:rsidRPr="00E357A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 volume to labor plan to maintain balance and support hours.</w:t>
            </w:r>
          </w:p>
          <w:p w14:paraId="0F4713BF" w14:textId="77777777" w:rsidR="001E3120" w:rsidRPr="00E357AB" w:rsidRDefault="006346DE" w:rsidP="00E357A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Developed low performing associates into top</w:t>
            </w:r>
            <w:r w:rsidR="000A3D69"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 performer</w:t>
            </w:r>
            <w:r w:rsidR="00154583"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AB7BB8" w:rsidRPr="00E357AB">
              <w:rPr>
                <w:rFonts w:ascii="Times New Roman" w:hAnsi="Times New Roman" w:cs="Times New Roman"/>
                <w:sz w:val="20"/>
                <w:szCs w:val="20"/>
              </w:rPr>
              <w:t>(ambassadors</w:t>
            </w:r>
            <w:r w:rsidR="00154583"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, process assistants, </w:t>
            </w:r>
            <w:proofErr w:type="spellStart"/>
            <w:r w:rsidR="00154583" w:rsidRPr="00E357AB">
              <w:rPr>
                <w:rFonts w:ascii="Times New Roman" w:hAnsi="Times New Roman" w:cs="Times New Roman"/>
                <w:sz w:val="20"/>
                <w:szCs w:val="20"/>
              </w:rPr>
              <w:t>ect</w:t>
            </w:r>
            <w:proofErr w:type="spellEnd"/>
            <w:r w:rsidR="00154583" w:rsidRPr="00E357AB">
              <w:rPr>
                <w:rFonts w:ascii="Times New Roman" w:hAnsi="Times New Roman" w:cs="Times New Roman"/>
                <w:sz w:val="20"/>
                <w:szCs w:val="20"/>
              </w:rPr>
              <w:t>.)</w:t>
            </w:r>
            <w:r w:rsidR="000A3D69" w:rsidRPr="00E357A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4CD4E52" w14:textId="77777777" w:rsidR="00C32E60" w:rsidRPr="00E357AB" w:rsidRDefault="00C32E60" w:rsidP="00E357A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Developed quarterly plans </w:t>
            </w:r>
            <w:r w:rsidR="000A3D69"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throughout the shift </w:t>
            </w:r>
          </w:p>
          <w:p w14:paraId="434261A7" w14:textId="77777777" w:rsidR="000A3D69" w:rsidRPr="00E357AB" w:rsidRDefault="004A2758" w:rsidP="00E357A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Supervises</w:t>
            </w:r>
            <w:r w:rsidR="000A3D69"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 a team of 15-30 associates </w:t>
            </w:r>
            <w:r w:rsidR="00E5399C" w:rsidRPr="00E357AB">
              <w:rPr>
                <w:rFonts w:ascii="Times New Roman" w:hAnsi="Times New Roman" w:cs="Times New Roman"/>
                <w:sz w:val="20"/>
                <w:szCs w:val="20"/>
              </w:rPr>
              <w:t>in current department</w:t>
            </w:r>
          </w:p>
          <w:p w14:paraId="64A9108B" w14:textId="77777777" w:rsidR="002C6903" w:rsidRPr="00E357AB" w:rsidRDefault="002C6903" w:rsidP="00E357A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Improved cage change overtime from 12.5 mins to 8 mins. </w:t>
            </w:r>
          </w:p>
          <w:p w14:paraId="44EC8C46" w14:textId="77777777" w:rsidR="000A3D69" w:rsidRPr="00E357AB" w:rsidRDefault="000A3D69" w:rsidP="00E357A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Supervise con</w:t>
            </w:r>
            <w:r w:rsidR="00664A20" w:rsidRPr="00E357AB">
              <w:rPr>
                <w:rFonts w:ascii="Times New Roman" w:hAnsi="Times New Roman" w:cs="Times New Roman"/>
                <w:sz w:val="20"/>
                <w:szCs w:val="20"/>
              </w:rPr>
              <w:t>sistently, mentored associates, and delivered positive and constructive feedback.</w:t>
            </w:r>
          </w:p>
          <w:p w14:paraId="41CE22DC" w14:textId="77777777" w:rsidR="001D24BB" w:rsidRPr="00E357AB" w:rsidRDefault="001D24BB" w:rsidP="00E357A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Created projects that improved stow performance</w:t>
            </w:r>
            <w:r w:rsidR="002C6903"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 which includes: accurate heat maps, added more north star stations and </w:t>
            </w:r>
            <w:r w:rsidR="00F614E1" w:rsidRPr="00E357AB">
              <w:rPr>
                <w:rFonts w:ascii="Times New Roman" w:hAnsi="Times New Roman" w:cs="Times New Roman"/>
                <w:sz w:val="20"/>
                <w:szCs w:val="20"/>
              </w:rPr>
              <w:t>consolidation.</w:t>
            </w:r>
          </w:p>
          <w:p w14:paraId="1C1C2C10" w14:textId="77777777" w:rsidR="001B348D" w:rsidRPr="00E357AB" w:rsidRDefault="001B348D" w:rsidP="00E357A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Reduced Defects Per Million Opportunity by 40%</w:t>
            </w:r>
          </w:p>
          <w:p w14:paraId="7FD328FE" w14:textId="488564F6" w:rsidR="00F614E1" w:rsidRPr="00E357AB" w:rsidRDefault="00F614E1" w:rsidP="00E357A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Developed plans with all departments in inbound to increase </w:t>
            </w:r>
            <w:r w:rsidR="000074BF" w:rsidRPr="00E357AB">
              <w:rPr>
                <w:rFonts w:ascii="Times New Roman" w:hAnsi="Times New Roman" w:cs="Times New Roman"/>
                <w:sz w:val="20"/>
                <w:szCs w:val="20"/>
              </w:rPr>
              <w:t>overall</w:t>
            </w: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 efficiency.</w:t>
            </w:r>
          </w:p>
          <w:p w14:paraId="62D8878A" w14:textId="77777777" w:rsidR="00664A20" w:rsidRPr="00E357AB" w:rsidRDefault="00664A20" w:rsidP="00E357A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Assist management in critical roles </w:t>
            </w:r>
          </w:p>
        </w:tc>
      </w:tr>
    </w:tbl>
    <w:sdt>
      <w:sdtPr>
        <w:rPr>
          <w:rFonts w:ascii="Times New Roman" w:hAnsi="Times New Roman" w:cs="Times New Roman"/>
          <w:sz w:val="20"/>
          <w:szCs w:val="20"/>
        </w:rPr>
        <w:alias w:val="Education:"/>
        <w:tag w:val="Education:"/>
        <w:id w:val="-1908763273"/>
        <w:placeholder>
          <w:docPart w:val="BAB85385F1434814A4E18E3EEE952987"/>
        </w:placeholder>
        <w:temporary/>
        <w:showingPlcHdr/>
        <w15:appearance w15:val="hidden"/>
      </w:sdtPr>
      <w:sdtEndPr/>
      <w:sdtContent>
        <w:p w14:paraId="1EFF5A4A" w14:textId="77777777" w:rsidR="00DA59AA" w:rsidRPr="00E357AB" w:rsidRDefault="00DA59AA" w:rsidP="0097790C">
          <w:pPr>
            <w:pStyle w:val="Heading1"/>
            <w:rPr>
              <w:rFonts w:ascii="Times New Roman" w:hAnsi="Times New Roman" w:cs="Times New Roman"/>
              <w:sz w:val="20"/>
              <w:szCs w:val="20"/>
            </w:rPr>
          </w:pPr>
          <w:r w:rsidRPr="00E357AB">
            <w:rPr>
              <w:rFonts w:ascii="Times New Roman" w:hAnsi="Times New Roman" w:cs="Times New Roman"/>
              <w:sz w:val="20"/>
              <w:szCs w:val="20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E357AB" w14:paraId="2D95F8FA" w14:textId="77777777" w:rsidTr="00D66A52">
        <w:tc>
          <w:tcPr>
            <w:tcW w:w="9355" w:type="dxa"/>
          </w:tcPr>
          <w:p w14:paraId="45378E44" w14:textId="77777777" w:rsidR="001D0BF1" w:rsidRPr="00E357AB" w:rsidRDefault="00E93368" w:rsidP="001D0BF1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JUNE 2014</w:t>
            </w:r>
          </w:p>
          <w:p w14:paraId="7F59A82E" w14:textId="77777777" w:rsidR="007538DC" w:rsidRPr="00E357AB" w:rsidRDefault="00E93368" w:rsidP="00E93368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advanced dipolma</w:t>
            </w:r>
            <w:r w:rsidR="001D0BF1"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357AB">
              <w:rPr>
                <w:rStyle w:val="SubtleReference"/>
                <w:rFonts w:ascii="Times New Roman" w:hAnsi="Times New Roman" w:cs="Times New Roman"/>
                <w:sz w:val="20"/>
                <w:szCs w:val="20"/>
              </w:rPr>
              <w:t xml:space="preserve">George wythe high school </w:t>
            </w:r>
          </w:p>
        </w:tc>
      </w:tr>
      <w:tr w:rsidR="00F61DF9" w:rsidRPr="00E357AB" w14:paraId="577A11F6" w14:textId="77777777" w:rsidTr="00E93368">
        <w:trPr>
          <w:trHeight w:val="490"/>
        </w:trPr>
        <w:tc>
          <w:tcPr>
            <w:tcW w:w="9355" w:type="dxa"/>
            <w:tcMar>
              <w:top w:w="216" w:type="dxa"/>
            </w:tcMar>
          </w:tcPr>
          <w:p w14:paraId="6D7D69DB" w14:textId="77777777" w:rsidR="00F61DF9" w:rsidRPr="00E357AB" w:rsidRDefault="00E93368" w:rsidP="00F61DF9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june</w:t>
            </w:r>
            <w:r w:rsidR="00F61DF9"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  <w:p w14:paraId="7F52EAFE" w14:textId="77777777" w:rsidR="00F61DF9" w:rsidRPr="00E357AB" w:rsidRDefault="00E93368" w:rsidP="00F61DF9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medical ASSISTANT,</w:t>
            </w:r>
            <w:r w:rsidR="00F61DF9"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57AB">
              <w:rPr>
                <w:rStyle w:val="SubtleReference"/>
                <w:rFonts w:ascii="Times New Roman" w:hAnsi="Times New Roman" w:cs="Times New Roman"/>
                <w:sz w:val="20"/>
                <w:szCs w:val="20"/>
              </w:rPr>
              <w:t>Virginia College</w:t>
            </w:r>
          </w:p>
          <w:p w14:paraId="2B0E1CF8" w14:textId="77777777" w:rsidR="00F61DF9" w:rsidRPr="00E357AB" w:rsidRDefault="00F61DF9" w:rsidP="00E933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sdt>
      <w:sdtPr>
        <w:rPr>
          <w:rFonts w:ascii="Times New Roman" w:hAnsi="Times New Roman" w:cs="Times New Roman"/>
          <w:sz w:val="20"/>
          <w:szCs w:val="20"/>
        </w:rPr>
        <w:alias w:val="Skills:"/>
        <w:tag w:val="Skills:"/>
        <w:id w:val="-1392877668"/>
        <w:placeholder>
          <w:docPart w:val="4FD614F5AB4A4941BE74E5007F980692"/>
        </w:placeholder>
        <w:temporary/>
        <w:showingPlcHdr/>
        <w15:appearance w15:val="hidden"/>
      </w:sdtPr>
      <w:sdtEndPr/>
      <w:sdtContent>
        <w:p w14:paraId="010FE93B" w14:textId="77777777" w:rsidR="00486277" w:rsidRPr="00E357AB" w:rsidRDefault="00486277" w:rsidP="00486277">
          <w:pPr>
            <w:pStyle w:val="Heading1"/>
            <w:rPr>
              <w:rFonts w:ascii="Times New Roman" w:hAnsi="Times New Roman" w:cs="Times New Roman"/>
              <w:sz w:val="20"/>
              <w:szCs w:val="20"/>
            </w:rPr>
          </w:pPr>
          <w:r w:rsidRPr="00E357AB">
            <w:rPr>
              <w:rFonts w:ascii="Times New Roman" w:hAnsi="Times New Roman" w:cs="Times New Roman"/>
              <w:sz w:val="20"/>
              <w:szCs w:val="20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E357AB" w14:paraId="687402C4" w14:textId="77777777" w:rsidTr="00E93368">
        <w:tc>
          <w:tcPr>
            <w:tcW w:w="4680" w:type="dxa"/>
          </w:tcPr>
          <w:p w14:paraId="5A732E42" w14:textId="77777777" w:rsidR="00E93368" w:rsidRPr="00E357AB" w:rsidRDefault="00E93368" w:rsidP="00E93368">
            <w:pPr>
              <w:pStyle w:val="ListBullet"/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5+ years Microsoft Word, Excel &amp; PowerPoint </w:t>
            </w:r>
          </w:p>
          <w:p w14:paraId="0FC2922A" w14:textId="77777777" w:rsidR="00E93368" w:rsidRPr="00E357AB" w:rsidRDefault="00E93368" w:rsidP="00E93368">
            <w:pPr>
              <w:pStyle w:val="ListBullet"/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 xml:space="preserve">Multitasking </w:t>
            </w:r>
          </w:p>
          <w:p w14:paraId="366E21B0" w14:textId="77777777" w:rsidR="00E93368" w:rsidRPr="00E357AB" w:rsidRDefault="002A6524" w:rsidP="00E93368">
            <w:pPr>
              <w:pStyle w:val="ListBullet"/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  <w:p w14:paraId="3A0F1AE7" w14:textId="77777777" w:rsidR="001F4E6D" w:rsidRPr="00E357AB" w:rsidRDefault="00E93368" w:rsidP="00E93368">
            <w:pPr>
              <w:pStyle w:val="ListBullet"/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4680" w:type="dxa"/>
            <w:tcMar>
              <w:left w:w="360" w:type="dxa"/>
            </w:tcMar>
          </w:tcPr>
          <w:p w14:paraId="7087F212" w14:textId="77777777" w:rsidR="003A0632" w:rsidRPr="00E357AB" w:rsidRDefault="00E93368" w:rsidP="00E93368">
            <w:pPr>
              <w:pStyle w:val="ListBullet"/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Flexibility</w:t>
            </w:r>
          </w:p>
          <w:p w14:paraId="2A5E9ACB" w14:textId="77777777" w:rsidR="001E3120" w:rsidRPr="00E357AB" w:rsidRDefault="00E93368" w:rsidP="00E93368">
            <w:pPr>
              <w:pStyle w:val="ListBullet"/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Leadership skills</w:t>
            </w:r>
          </w:p>
          <w:p w14:paraId="0A653A23" w14:textId="77777777" w:rsidR="00E93368" w:rsidRPr="00E357AB" w:rsidRDefault="00E93368" w:rsidP="00E93368">
            <w:pPr>
              <w:pStyle w:val="ListBullet"/>
              <w:rPr>
                <w:rFonts w:ascii="Times New Roman" w:hAnsi="Times New Roman" w:cs="Times New Roman"/>
                <w:sz w:val="20"/>
                <w:szCs w:val="20"/>
              </w:rPr>
            </w:pPr>
            <w:r w:rsidRPr="00E357AB">
              <w:rPr>
                <w:rFonts w:ascii="Times New Roman" w:hAnsi="Times New Roman" w:cs="Times New Roman"/>
                <w:sz w:val="20"/>
                <w:szCs w:val="20"/>
              </w:rPr>
              <w:t>Teamwork</w:t>
            </w:r>
          </w:p>
        </w:tc>
      </w:tr>
    </w:tbl>
    <w:p w14:paraId="459AFFEE" w14:textId="77777777" w:rsidR="00E93368" w:rsidRPr="00E357AB" w:rsidRDefault="00E93368" w:rsidP="006E1507">
      <w:pPr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0"/>
          <w:szCs w:val="20"/>
        </w:rPr>
      </w:pPr>
    </w:p>
    <w:p w14:paraId="6659286C" w14:textId="77777777" w:rsidR="00E93368" w:rsidRPr="00E357AB" w:rsidRDefault="00E93368" w:rsidP="006E1507">
      <w:pPr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0"/>
          <w:szCs w:val="20"/>
        </w:rPr>
      </w:pPr>
    </w:p>
    <w:p w14:paraId="0570A4B5" w14:textId="4272BB86" w:rsidR="00B51D1B" w:rsidRDefault="00E93368" w:rsidP="006E1507">
      <w:pPr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0"/>
          <w:szCs w:val="20"/>
        </w:rPr>
      </w:pPr>
      <w:r w:rsidRPr="00E357AB"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0"/>
          <w:szCs w:val="20"/>
        </w:rPr>
        <w:t>References Available upon request</w:t>
      </w:r>
    </w:p>
    <w:p w14:paraId="4690E3BD" w14:textId="77777777" w:rsidR="00E357AB" w:rsidRPr="00E357AB" w:rsidRDefault="00E357AB" w:rsidP="006E1507">
      <w:pPr>
        <w:rPr>
          <w:rFonts w:ascii="Times New Roman" w:hAnsi="Times New Roman" w:cs="Times New Roman"/>
          <w:sz w:val="20"/>
          <w:szCs w:val="20"/>
        </w:rPr>
      </w:pPr>
    </w:p>
    <w:sectPr w:rsidR="00E357AB" w:rsidRPr="00E357AB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E42B2" w14:textId="77777777" w:rsidR="008B0F18" w:rsidRDefault="008B0F18" w:rsidP="0068194B">
      <w:r>
        <w:separator/>
      </w:r>
    </w:p>
    <w:p w14:paraId="6FF184B3" w14:textId="77777777" w:rsidR="008B0F18" w:rsidRDefault="008B0F18"/>
    <w:p w14:paraId="1F7CAAC2" w14:textId="77777777" w:rsidR="008B0F18" w:rsidRDefault="008B0F18"/>
  </w:endnote>
  <w:endnote w:type="continuationSeparator" w:id="0">
    <w:p w14:paraId="49663A9E" w14:textId="77777777" w:rsidR="008B0F18" w:rsidRDefault="008B0F18" w:rsidP="0068194B">
      <w:r>
        <w:continuationSeparator/>
      </w:r>
    </w:p>
    <w:p w14:paraId="71E39497" w14:textId="77777777" w:rsidR="008B0F18" w:rsidRDefault="008B0F18"/>
    <w:p w14:paraId="42C852DA" w14:textId="77777777" w:rsidR="008B0F18" w:rsidRDefault="008B0F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10B9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3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29EFE" w14:textId="77777777" w:rsidR="008B0F18" w:rsidRDefault="008B0F18" w:rsidP="0068194B">
      <w:r>
        <w:separator/>
      </w:r>
    </w:p>
    <w:p w14:paraId="728A4445" w14:textId="77777777" w:rsidR="008B0F18" w:rsidRDefault="008B0F18"/>
    <w:p w14:paraId="3D6A0EA4" w14:textId="77777777" w:rsidR="008B0F18" w:rsidRDefault="008B0F18"/>
  </w:footnote>
  <w:footnote w:type="continuationSeparator" w:id="0">
    <w:p w14:paraId="7C44F420" w14:textId="77777777" w:rsidR="008B0F18" w:rsidRDefault="008B0F18" w:rsidP="0068194B">
      <w:r>
        <w:continuationSeparator/>
      </w:r>
    </w:p>
    <w:p w14:paraId="7C567512" w14:textId="77777777" w:rsidR="008B0F18" w:rsidRDefault="008B0F18"/>
    <w:p w14:paraId="1BD620B6" w14:textId="77777777" w:rsidR="008B0F18" w:rsidRDefault="008B0F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7D3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788DBE" wp14:editId="64E27A5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CDEE3F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41223CF"/>
    <w:multiLevelType w:val="hybridMultilevel"/>
    <w:tmpl w:val="FE1C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9CF09DD"/>
    <w:multiLevelType w:val="hybridMultilevel"/>
    <w:tmpl w:val="364E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D5214B4"/>
    <w:multiLevelType w:val="hybridMultilevel"/>
    <w:tmpl w:val="EDB2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6DE"/>
    <w:rsid w:val="000001EF"/>
    <w:rsid w:val="00007322"/>
    <w:rsid w:val="000074BF"/>
    <w:rsid w:val="00007728"/>
    <w:rsid w:val="00024584"/>
    <w:rsid w:val="00024730"/>
    <w:rsid w:val="000456EE"/>
    <w:rsid w:val="00055E95"/>
    <w:rsid w:val="0007021F"/>
    <w:rsid w:val="000A3D69"/>
    <w:rsid w:val="000B2BA5"/>
    <w:rsid w:val="000F2F8C"/>
    <w:rsid w:val="0010006E"/>
    <w:rsid w:val="001045A8"/>
    <w:rsid w:val="00114A91"/>
    <w:rsid w:val="00120B4E"/>
    <w:rsid w:val="001427E1"/>
    <w:rsid w:val="00154583"/>
    <w:rsid w:val="00163668"/>
    <w:rsid w:val="00171566"/>
    <w:rsid w:val="00174676"/>
    <w:rsid w:val="001755A8"/>
    <w:rsid w:val="00184014"/>
    <w:rsid w:val="00184DDA"/>
    <w:rsid w:val="00192008"/>
    <w:rsid w:val="001B348D"/>
    <w:rsid w:val="001B518A"/>
    <w:rsid w:val="001C0E68"/>
    <w:rsid w:val="001C4B6F"/>
    <w:rsid w:val="001D0BF1"/>
    <w:rsid w:val="001D24BB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7C07"/>
    <w:rsid w:val="00275EAE"/>
    <w:rsid w:val="00294998"/>
    <w:rsid w:val="00297F18"/>
    <w:rsid w:val="002A1945"/>
    <w:rsid w:val="002A6524"/>
    <w:rsid w:val="002B2958"/>
    <w:rsid w:val="002B3FC8"/>
    <w:rsid w:val="002C6903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2024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2758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46DE"/>
    <w:rsid w:val="006618E9"/>
    <w:rsid w:val="00664A20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0F1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0E57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DDB"/>
    <w:rsid w:val="00A46E63"/>
    <w:rsid w:val="00A51DC5"/>
    <w:rsid w:val="00A53DE1"/>
    <w:rsid w:val="00A615E1"/>
    <w:rsid w:val="00A755E8"/>
    <w:rsid w:val="00A80EA9"/>
    <w:rsid w:val="00A93A5D"/>
    <w:rsid w:val="00AB32F8"/>
    <w:rsid w:val="00AB610B"/>
    <w:rsid w:val="00AB7BB8"/>
    <w:rsid w:val="00AD360E"/>
    <w:rsid w:val="00AD40FB"/>
    <w:rsid w:val="00AD782D"/>
    <w:rsid w:val="00AE7650"/>
    <w:rsid w:val="00B10EBE"/>
    <w:rsid w:val="00B236F1"/>
    <w:rsid w:val="00B271C4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6827"/>
    <w:rsid w:val="00BD431F"/>
    <w:rsid w:val="00BE423E"/>
    <w:rsid w:val="00BF61AC"/>
    <w:rsid w:val="00C32E6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01B7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7AB"/>
    <w:rsid w:val="00E362DB"/>
    <w:rsid w:val="00E47178"/>
    <w:rsid w:val="00E5399C"/>
    <w:rsid w:val="00E5632B"/>
    <w:rsid w:val="00E70240"/>
    <w:rsid w:val="00E71E6B"/>
    <w:rsid w:val="00E81CC5"/>
    <w:rsid w:val="00E85A87"/>
    <w:rsid w:val="00E85B4A"/>
    <w:rsid w:val="00E93368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1848"/>
    <w:rsid w:val="00F476C4"/>
    <w:rsid w:val="00F614E1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CBBFB"/>
  <w15:chartTrackingRefBased/>
  <w15:docId w15:val="{B5E5389A-5A33-462E-963E-B92FF8C2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54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ia.shabazz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ashab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1C82E124348F289C15210C2907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C4E32-A955-4579-BCE4-B1C4EBD3118E}"/>
      </w:docPartPr>
      <w:docPartBody>
        <w:p w:rsidR="00741FE0" w:rsidRDefault="00607FF5">
          <w:pPr>
            <w:pStyle w:val="7081C82E124348F289C15210C2907780"/>
          </w:pPr>
          <w:r w:rsidRPr="00CF1A49">
            <w:t>·</w:t>
          </w:r>
        </w:p>
      </w:docPartBody>
    </w:docPart>
    <w:docPart>
      <w:docPartPr>
        <w:name w:val="4D1FAB564511440BB97B8E1C879D4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1F372-8F91-48FD-9B85-5CBA942789B6}"/>
      </w:docPartPr>
      <w:docPartBody>
        <w:p w:rsidR="00741FE0" w:rsidRDefault="00607FF5">
          <w:pPr>
            <w:pStyle w:val="4D1FAB564511440BB97B8E1C879D4647"/>
          </w:pPr>
          <w:r w:rsidRPr="00CF1A49">
            <w:t>Experience</w:t>
          </w:r>
        </w:p>
      </w:docPartBody>
    </w:docPart>
    <w:docPart>
      <w:docPartPr>
        <w:name w:val="BAB85385F1434814A4E18E3EEE952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70A77-364E-4AF6-BE60-B89461D78AC9}"/>
      </w:docPartPr>
      <w:docPartBody>
        <w:p w:rsidR="00741FE0" w:rsidRDefault="00607FF5">
          <w:pPr>
            <w:pStyle w:val="BAB85385F1434814A4E18E3EEE952987"/>
          </w:pPr>
          <w:r w:rsidRPr="00CF1A49">
            <w:t>Education</w:t>
          </w:r>
        </w:p>
      </w:docPartBody>
    </w:docPart>
    <w:docPart>
      <w:docPartPr>
        <w:name w:val="4FD614F5AB4A4941BE74E5007F980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467C4-EFC1-48F8-AF99-861BDEE42965}"/>
      </w:docPartPr>
      <w:docPartBody>
        <w:p w:rsidR="00741FE0" w:rsidRDefault="00607FF5">
          <w:pPr>
            <w:pStyle w:val="4FD614F5AB4A4941BE74E5007F98069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F5"/>
    <w:rsid w:val="00147EA7"/>
    <w:rsid w:val="001F3C21"/>
    <w:rsid w:val="00607FF5"/>
    <w:rsid w:val="00741FE0"/>
    <w:rsid w:val="00981BCD"/>
    <w:rsid w:val="009C0D4F"/>
    <w:rsid w:val="00BC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081C82E124348F289C15210C2907780">
    <w:name w:val="7081C82E124348F289C15210C2907780"/>
  </w:style>
  <w:style w:type="paragraph" w:customStyle="1" w:styleId="4D1FAB564511440BB97B8E1C879D4647">
    <w:name w:val="4D1FAB564511440BB97B8E1C879D464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AB85385F1434814A4E18E3EEE952987">
    <w:name w:val="BAB85385F1434814A4E18E3EEE952987"/>
  </w:style>
  <w:style w:type="paragraph" w:customStyle="1" w:styleId="4FD614F5AB4A4941BE74E5007F980692">
    <w:name w:val="4FD614F5AB4A4941BE74E5007F9806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18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Shabazz, Mia</dc:creator>
  <cp:keywords/>
  <dc:description/>
  <cp:lastModifiedBy>Shabazz, Mia</cp:lastModifiedBy>
  <cp:revision>3</cp:revision>
  <dcterms:created xsi:type="dcterms:W3CDTF">2022-08-17T16:51:00Z</dcterms:created>
  <dcterms:modified xsi:type="dcterms:W3CDTF">2022-10-25T18:30:00Z</dcterms:modified>
  <cp:category/>
</cp:coreProperties>
</file>